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rFonts w:ascii="Bell MT" w:hAnsi="Bell MT"/>
          <w:sz w:val="48"/>
        </w:rPr>
      </w:pPr>
    </w:p>
    <w:p w:rsidR="00C324B7" w:rsidRPr="00A625D5" w:rsidRDefault="00A625D5" w:rsidP="00A625D5">
      <w:pPr>
        <w:pStyle w:val="NoSpacing"/>
        <w:jc w:val="center"/>
        <w:rPr>
          <w:rFonts w:ascii="Bell MT" w:hAnsi="Bell MT"/>
          <w:sz w:val="48"/>
        </w:rPr>
      </w:pPr>
      <w:r w:rsidRPr="00A625D5">
        <w:rPr>
          <w:rFonts w:ascii="Bell MT" w:hAnsi="Bell MT"/>
          <w:sz w:val="48"/>
        </w:rPr>
        <w:t>Prestige Worldwide</w:t>
      </w:r>
    </w:p>
    <w:p w:rsidR="00A625D5" w:rsidRDefault="00A625D5" w:rsidP="00A625D5">
      <w:pPr>
        <w:pStyle w:val="NoSpacing"/>
        <w:jc w:val="center"/>
        <w:rPr>
          <w:rFonts w:ascii="Bell MT" w:hAnsi="Bell MT"/>
          <w:sz w:val="48"/>
        </w:rPr>
      </w:pPr>
      <w:r w:rsidRPr="00A625D5">
        <w:rPr>
          <w:rFonts w:ascii="Bell MT" w:hAnsi="Bell MT"/>
          <w:sz w:val="48"/>
        </w:rPr>
        <w:t>Project Proposal</w:t>
      </w:r>
    </w:p>
    <w:p w:rsidR="00A625D5" w:rsidRDefault="00A625D5" w:rsidP="00A625D5">
      <w:pPr>
        <w:pStyle w:val="NoSpacing"/>
        <w:jc w:val="center"/>
        <w:rPr>
          <w:rFonts w:ascii="Bell MT" w:hAnsi="Bell MT"/>
          <w:sz w:val="48"/>
        </w:rPr>
      </w:pPr>
    </w:p>
    <w:p w:rsidR="00A625D5" w:rsidRDefault="00A625D5" w:rsidP="00A625D5">
      <w:pPr>
        <w:pStyle w:val="NoSpacing"/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By: Callum Owen, Joshua Jones, Joshua Peacock, Jarrad Baker, Chris Tolhurst and Keli Zhang</w:t>
      </w:r>
    </w:p>
    <w:p w:rsidR="00A625D5" w:rsidRDefault="00A625D5" w:rsidP="00A625D5">
      <w:pPr>
        <w:pStyle w:val="NoSpacing"/>
        <w:jc w:val="center"/>
        <w:rPr>
          <w:rFonts w:ascii="Bell MT" w:hAnsi="Bell MT"/>
          <w:sz w:val="28"/>
        </w:rPr>
      </w:pPr>
    </w:p>
    <w:p w:rsidR="00A625D5" w:rsidRDefault="00A625D5" w:rsidP="00A625D5">
      <w:pPr>
        <w:pStyle w:val="NoSpacing"/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Date: 23/11/2017</w:t>
      </w:r>
    </w:p>
    <w:p w:rsidR="00A625D5" w:rsidRPr="00A625D5" w:rsidRDefault="00A625D5" w:rsidP="00A625D5">
      <w:pPr>
        <w:pStyle w:val="NoSpacing"/>
        <w:jc w:val="center"/>
        <w:rPr>
          <w:rFonts w:ascii="Bell MT" w:hAnsi="Bell MT"/>
          <w:sz w:val="2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Pr="00A625D5" w:rsidRDefault="00A625D5" w:rsidP="00A625D5">
      <w:pPr>
        <w:pStyle w:val="NoSpacing"/>
        <w:jc w:val="center"/>
        <w:rPr>
          <w:sz w:val="24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jc w:val="center"/>
        <w:rPr>
          <w:sz w:val="48"/>
        </w:rPr>
      </w:pPr>
    </w:p>
    <w:p w:rsidR="00A625D5" w:rsidRDefault="00A625D5" w:rsidP="00A625D5">
      <w:pPr>
        <w:pStyle w:val="NoSpacing"/>
        <w:rPr>
          <w:rFonts w:ascii="Bell MT" w:hAnsi="Bell MT"/>
          <w:sz w:val="48"/>
        </w:rPr>
      </w:pPr>
      <w:r w:rsidRPr="00A625D5">
        <w:rPr>
          <w:rFonts w:ascii="Bell MT" w:hAnsi="Bell MT"/>
          <w:sz w:val="48"/>
        </w:rPr>
        <w:lastRenderedPageBreak/>
        <w:t>Overview</w:t>
      </w:r>
    </w:p>
    <w:p w:rsidR="00A625D5" w:rsidRDefault="00A625D5" w:rsidP="00A625D5">
      <w:pPr>
        <w:pStyle w:val="NoSpacing"/>
        <w:rPr>
          <w:rFonts w:ascii="Bell MT" w:hAnsi="Bell MT"/>
          <w:sz w:val="48"/>
        </w:rPr>
      </w:pPr>
    </w:p>
    <w:p w:rsidR="00A625D5" w:rsidRDefault="00A625D5" w:rsidP="00A625D5">
      <w:pPr>
        <w:pStyle w:val="NoSpacing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Choices:</w:t>
      </w:r>
    </w:p>
    <w:p w:rsidR="00A625D5" w:rsidRDefault="00A625D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Choice 1: Project 5</w:t>
      </w:r>
    </w:p>
    <w:p w:rsidR="00A625D5" w:rsidRDefault="00A625D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Choice 2: Project 2</w:t>
      </w:r>
    </w:p>
    <w:p w:rsidR="00A625D5" w:rsidRDefault="00A625D5" w:rsidP="00A625D5">
      <w:pPr>
        <w:pStyle w:val="NoSpacing"/>
        <w:rPr>
          <w:rFonts w:ascii="Bell MT" w:hAnsi="Bell MT"/>
          <w:sz w:val="28"/>
          <w:szCs w:val="28"/>
        </w:rPr>
      </w:pPr>
    </w:p>
    <w:p w:rsidR="00DD4F05" w:rsidRDefault="00DD4F05" w:rsidP="00A625D5">
      <w:pPr>
        <w:pStyle w:val="NoSpacing"/>
        <w:rPr>
          <w:rFonts w:ascii="Bell MT" w:hAnsi="Bell MT"/>
          <w:sz w:val="32"/>
          <w:szCs w:val="28"/>
        </w:rPr>
      </w:pPr>
      <w:r>
        <w:rPr>
          <w:rFonts w:ascii="Bell MT" w:hAnsi="Bell MT"/>
          <w:sz w:val="32"/>
          <w:szCs w:val="28"/>
        </w:rPr>
        <w:t>Team Members;</w:t>
      </w:r>
    </w:p>
    <w:p w:rsidR="00DD4F05" w:rsidRDefault="00DD4F0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Joshua Jones</w:t>
      </w:r>
    </w:p>
    <w:p w:rsidR="00A56D40" w:rsidRPr="00A56D40" w:rsidRDefault="00A56D40" w:rsidP="00A56D40">
      <w:pPr>
        <w:pStyle w:val="NoSpacing"/>
        <w:numPr>
          <w:ilvl w:val="0"/>
          <w:numId w:val="6"/>
        </w:numPr>
        <w:rPr>
          <w:rFonts w:ascii="Bell MT" w:hAnsi="Bell MT"/>
          <w:sz w:val="24"/>
          <w:szCs w:val="28"/>
        </w:rPr>
      </w:pPr>
    </w:p>
    <w:p w:rsidR="00DD4F05" w:rsidRDefault="00DD4F0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Jarrad Baker</w:t>
      </w:r>
    </w:p>
    <w:p w:rsidR="00A56D40" w:rsidRPr="00A56D40" w:rsidRDefault="00A56D40" w:rsidP="00A56D40">
      <w:pPr>
        <w:pStyle w:val="NoSpacing"/>
        <w:numPr>
          <w:ilvl w:val="0"/>
          <w:numId w:val="6"/>
        </w:numPr>
        <w:rPr>
          <w:rFonts w:ascii="Bell MT" w:hAnsi="Bell MT"/>
          <w:sz w:val="24"/>
          <w:szCs w:val="28"/>
        </w:rPr>
      </w:pPr>
    </w:p>
    <w:p w:rsidR="00A56D40" w:rsidRDefault="00DD4F0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Keli Zhang</w:t>
      </w:r>
    </w:p>
    <w:p w:rsidR="00DD4F05" w:rsidRPr="00A56D40" w:rsidRDefault="00DD4F05" w:rsidP="00A56D40">
      <w:pPr>
        <w:pStyle w:val="NoSpacing"/>
        <w:numPr>
          <w:ilvl w:val="0"/>
          <w:numId w:val="6"/>
        </w:numPr>
        <w:rPr>
          <w:rFonts w:ascii="Bell MT" w:hAnsi="Bell MT"/>
          <w:sz w:val="24"/>
          <w:szCs w:val="28"/>
        </w:rPr>
      </w:pPr>
    </w:p>
    <w:p w:rsidR="00DD4F05" w:rsidRDefault="00DD4F0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Callum Jones</w:t>
      </w:r>
    </w:p>
    <w:p w:rsidR="00A56D40" w:rsidRPr="00A56D40" w:rsidRDefault="00A56D40" w:rsidP="00A56D40">
      <w:pPr>
        <w:pStyle w:val="NoSpacing"/>
        <w:numPr>
          <w:ilvl w:val="0"/>
          <w:numId w:val="6"/>
        </w:numPr>
        <w:rPr>
          <w:rFonts w:ascii="Bell MT" w:hAnsi="Bell MT"/>
          <w:sz w:val="24"/>
          <w:szCs w:val="28"/>
        </w:rPr>
      </w:pPr>
    </w:p>
    <w:p w:rsidR="00DD4F05" w:rsidRDefault="00DD4F0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Joshua Peacock</w:t>
      </w:r>
    </w:p>
    <w:p w:rsidR="00DD4F05" w:rsidRDefault="00DD4F05" w:rsidP="00DD4F05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8"/>
        </w:rPr>
      </w:pPr>
      <w:r w:rsidRPr="00DD4F05">
        <w:rPr>
          <w:rFonts w:ascii="Bell MT" w:hAnsi="Bell MT"/>
          <w:sz w:val="24"/>
          <w:szCs w:val="28"/>
        </w:rPr>
        <w:t>Programming Experience – C#, Java, JavaScript, HTML</w:t>
      </w:r>
    </w:p>
    <w:p w:rsidR="00DD4F05" w:rsidRDefault="00DD4F05" w:rsidP="00DD4F05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8"/>
        </w:rPr>
      </w:pPr>
      <w:r>
        <w:rPr>
          <w:rFonts w:ascii="Bell MT" w:hAnsi="Bell MT"/>
          <w:sz w:val="24"/>
          <w:szCs w:val="28"/>
        </w:rPr>
        <w:t>Web Development – CSS, HTML5</w:t>
      </w:r>
    </w:p>
    <w:p w:rsidR="00DD4F05" w:rsidRDefault="00DD4F05" w:rsidP="00DD4F05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8"/>
        </w:rPr>
      </w:pPr>
      <w:r>
        <w:rPr>
          <w:rFonts w:ascii="Bell MT" w:hAnsi="Bell MT"/>
          <w:sz w:val="24"/>
          <w:szCs w:val="28"/>
        </w:rPr>
        <w:t>Experience creating web designs and websites, also implementing JavaScript</w:t>
      </w:r>
    </w:p>
    <w:p w:rsidR="00DD4F05" w:rsidRDefault="00DD4F05" w:rsidP="00A625D5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8"/>
        </w:rPr>
      </w:pPr>
      <w:r>
        <w:rPr>
          <w:rFonts w:ascii="Bell MT" w:hAnsi="Bell MT"/>
          <w:sz w:val="24"/>
          <w:szCs w:val="28"/>
        </w:rPr>
        <w:t xml:space="preserve">Minimum Experience doing MYSQL and small knowledge of Databases </w:t>
      </w:r>
    </w:p>
    <w:p w:rsidR="00DD4F05" w:rsidRPr="00DD4F05" w:rsidRDefault="00DD4F05" w:rsidP="00A56D40">
      <w:pPr>
        <w:pStyle w:val="NoSpacing"/>
        <w:ind w:left="720"/>
        <w:rPr>
          <w:rFonts w:ascii="Bell MT" w:hAnsi="Bell MT"/>
          <w:sz w:val="24"/>
          <w:szCs w:val="28"/>
        </w:rPr>
      </w:pPr>
    </w:p>
    <w:p w:rsidR="00DD4F05" w:rsidRDefault="00DD4F05" w:rsidP="00A625D5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Chris Tolhurst</w:t>
      </w:r>
    </w:p>
    <w:p w:rsidR="00DD4F05" w:rsidRPr="00A56D40" w:rsidRDefault="00DD4F05" w:rsidP="00A56D40">
      <w:pPr>
        <w:pStyle w:val="NoSpacing"/>
        <w:numPr>
          <w:ilvl w:val="0"/>
          <w:numId w:val="5"/>
        </w:numPr>
        <w:rPr>
          <w:rFonts w:ascii="Bell MT" w:hAnsi="Bell MT"/>
          <w:sz w:val="24"/>
          <w:szCs w:val="28"/>
        </w:rPr>
      </w:pPr>
    </w:p>
    <w:p w:rsidR="00A625D5" w:rsidRDefault="00A625D5" w:rsidP="00A625D5">
      <w:pPr>
        <w:pStyle w:val="NoSpacing"/>
        <w:rPr>
          <w:rFonts w:ascii="Bell MT" w:hAnsi="Bell MT"/>
          <w:sz w:val="28"/>
          <w:szCs w:val="28"/>
        </w:rPr>
      </w:pPr>
    </w:p>
    <w:p w:rsidR="00A625D5" w:rsidRDefault="00A625D5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6D7EFE">
      <w:pPr>
        <w:pStyle w:val="NoSpacing"/>
        <w:rPr>
          <w:rFonts w:ascii="Bell MT" w:hAnsi="Bell MT"/>
          <w:sz w:val="48"/>
        </w:rPr>
      </w:pPr>
      <w:r>
        <w:rPr>
          <w:rFonts w:ascii="Bell MT" w:hAnsi="Bell MT"/>
          <w:sz w:val="48"/>
        </w:rPr>
        <w:lastRenderedPageBreak/>
        <w:t>Bid Statements</w:t>
      </w:r>
    </w:p>
    <w:p w:rsidR="006D7EFE" w:rsidRDefault="006D7EFE" w:rsidP="006D7EFE">
      <w:pPr>
        <w:pStyle w:val="NoSpacing"/>
        <w:rPr>
          <w:rFonts w:ascii="Bell MT" w:hAnsi="Bell MT"/>
          <w:sz w:val="48"/>
        </w:rPr>
      </w:pPr>
    </w:p>
    <w:p w:rsidR="006D7EFE" w:rsidRDefault="006D7EFE" w:rsidP="006D7EFE">
      <w:pPr>
        <w:pStyle w:val="NoSpacing"/>
        <w:rPr>
          <w:rFonts w:ascii="Bell MT" w:hAnsi="Bell MT"/>
          <w:sz w:val="36"/>
          <w:szCs w:val="28"/>
        </w:rPr>
      </w:pPr>
      <w:r>
        <w:rPr>
          <w:rFonts w:ascii="Bell MT" w:hAnsi="Bell MT"/>
          <w:sz w:val="36"/>
          <w:szCs w:val="28"/>
        </w:rPr>
        <w:t xml:space="preserve">Project 5 – Search engine-optimised landing pages </w:t>
      </w:r>
    </w:p>
    <w:p w:rsidR="006D7EFE" w:rsidRDefault="006D7EFE" w:rsidP="006D7EFE">
      <w:pPr>
        <w:pStyle w:val="NoSpacing"/>
        <w:rPr>
          <w:rFonts w:ascii="Bell MT" w:hAnsi="Bell MT"/>
          <w:sz w:val="28"/>
          <w:szCs w:val="28"/>
        </w:rPr>
      </w:pPr>
    </w:p>
    <w:p w:rsidR="006D7EFE" w:rsidRPr="006D7EFE" w:rsidRDefault="006D7EFE" w:rsidP="006D7EFE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Our first choice of the project bids was to create the search engine as this is where our group has the strongest skills in this topic, a set amount of our team has an interest in going in web development.</w:t>
      </w:r>
      <w:bookmarkStart w:id="0" w:name="_GoBack"/>
      <w:bookmarkEnd w:id="0"/>
    </w:p>
    <w:p w:rsidR="006D7EFE" w:rsidRPr="006D7EFE" w:rsidRDefault="006D7EFE" w:rsidP="006D7EFE">
      <w:pPr>
        <w:pStyle w:val="NoSpacing"/>
        <w:rPr>
          <w:rFonts w:ascii="Bell MT" w:hAnsi="Bell MT"/>
          <w:sz w:val="28"/>
          <w:szCs w:val="28"/>
        </w:rPr>
      </w:pPr>
    </w:p>
    <w:p w:rsidR="006D7EFE" w:rsidRDefault="006D7EFE" w:rsidP="006D7EFE">
      <w:pPr>
        <w:pStyle w:val="NoSpacing"/>
        <w:rPr>
          <w:rFonts w:ascii="Bell MT" w:hAnsi="Bell MT"/>
          <w:sz w:val="36"/>
          <w:szCs w:val="28"/>
        </w:rPr>
      </w:pPr>
    </w:p>
    <w:p w:rsidR="006D7EFE" w:rsidRDefault="006D7EFE" w:rsidP="006D7EFE">
      <w:pPr>
        <w:pStyle w:val="NoSpacing"/>
        <w:rPr>
          <w:rFonts w:ascii="Bell MT" w:hAnsi="Bell MT"/>
          <w:sz w:val="36"/>
          <w:szCs w:val="28"/>
        </w:rPr>
      </w:pPr>
    </w:p>
    <w:p w:rsidR="006D7EFE" w:rsidRDefault="006D7EFE" w:rsidP="006D7EFE">
      <w:pPr>
        <w:pStyle w:val="NoSpacing"/>
        <w:rPr>
          <w:rFonts w:ascii="Bell MT" w:hAnsi="Bell MT"/>
          <w:sz w:val="36"/>
          <w:szCs w:val="28"/>
        </w:rPr>
      </w:pPr>
    </w:p>
    <w:p w:rsidR="006D7EFE" w:rsidRDefault="006D7EFE" w:rsidP="006D7EFE">
      <w:pPr>
        <w:pStyle w:val="NoSpacing"/>
        <w:rPr>
          <w:rFonts w:ascii="Bell MT" w:hAnsi="Bell MT"/>
          <w:sz w:val="36"/>
          <w:szCs w:val="28"/>
        </w:rPr>
      </w:pPr>
    </w:p>
    <w:p w:rsidR="006D7EFE" w:rsidRPr="006D7EFE" w:rsidRDefault="006D7EFE" w:rsidP="006D7EFE">
      <w:pPr>
        <w:pStyle w:val="NoSpacing"/>
        <w:rPr>
          <w:rFonts w:ascii="Bell MT" w:hAnsi="Bell MT"/>
          <w:sz w:val="36"/>
          <w:szCs w:val="28"/>
        </w:rPr>
      </w:pPr>
      <w:r>
        <w:rPr>
          <w:rFonts w:ascii="Bell MT" w:hAnsi="Bell MT"/>
          <w:sz w:val="36"/>
          <w:szCs w:val="28"/>
        </w:rPr>
        <w:t>Project 2 – A web system for visiting academics</w:t>
      </w:r>
    </w:p>
    <w:p w:rsidR="006D7EFE" w:rsidRPr="00A625D5" w:rsidRDefault="006D7EFE" w:rsidP="00A625D5">
      <w:pPr>
        <w:pStyle w:val="NoSpacing"/>
        <w:rPr>
          <w:rFonts w:ascii="Bell MT" w:hAnsi="Bell MT"/>
          <w:sz w:val="28"/>
          <w:szCs w:val="28"/>
        </w:rPr>
      </w:pPr>
    </w:p>
    <w:sectPr w:rsidR="006D7EFE" w:rsidRPr="00A6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5436"/>
    <w:multiLevelType w:val="hybridMultilevel"/>
    <w:tmpl w:val="9F480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46E"/>
    <w:multiLevelType w:val="hybridMultilevel"/>
    <w:tmpl w:val="5022B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9A2"/>
    <w:multiLevelType w:val="hybridMultilevel"/>
    <w:tmpl w:val="43349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40671"/>
    <w:multiLevelType w:val="hybridMultilevel"/>
    <w:tmpl w:val="9424D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5F03"/>
    <w:multiLevelType w:val="hybridMultilevel"/>
    <w:tmpl w:val="83D4F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00838"/>
    <w:multiLevelType w:val="hybridMultilevel"/>
    <w:tmpl w:val="E1C25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D5"/>
    <w:rsid w:val="006D7EFE"/>
    <w:rsid w:val="00A30033"/>
    <w:rsid w:val="00A56D40"/>
    <w:rsid w:val="00A625D5"/>
    <w:rsid w:val="00C324B7"/>
    <w:rsid w:val="00DB4A1D"/>
    <w:rsid w:val="00D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FD92"/>
  <w15:chartTrackingRefBased/>
  <w15:docId w15:val="{1ECD5057-E23B-41A1-90D9-681E6B95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467623D5.dotm</Template>
  <TotalTime>40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Rhys Peacock-Cannell</dc:creator>
  <cp:keywords/>
  <dc:description/>
  <cp:lastModifiedBy>Joshua Rhys Peacock-Cannell</cp:lastModifiedBy>
  <cp:revision>2</cp:revision>
  <dcterms:created xsi:type="dcterms:W3CDTF">2017-11-23T14:00:00Z</dcterms:created>
  <dcterms:modified xsi:type="dcterms:W3CDTF">2017-11-23T14:40:00Z</dcterms:modified>
</cp:coreProperties>
</file>